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1.5pt;margin-top:0;width:502.5pt;height:622.5pt;z-index:-251658240;visibility:visible">
            <v:imagedata r:id="rId5" o:title=""/>
          </v:shape>
        </w:pic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  <w:r w:rsidRPr="00796027">
        <w:rPr>
          <w:rFonts w:ascii="ArialNarrow,Bold" w:eastAsia="ArialNarrow,Bold"/>
          <w:b/>
          <w:bCs/>
          <w:i/>
          <w:iCs/>
          <w:sz w:val="32"/>
          <w:szCs w:val="32"/>
        </w:rPr>
        <w:pict>
          <v:shapetype id="_x0000_t165" coordsize="21600,21600" o:spt="165" adj="10125" path="m,c7200@0,14400@0,21600,m,21600r21600,e">
            <v:formulas>
              <v:f eqn="prod #0 4 3"/>
              <v:f eqn="val #0"/>
              <v:f eqn="prod #0 2 3"/>
              <v:f eqn="sum 21600 0 @2"/>
            </v:formulas>
            <v:path textpathok="t" o:connecttype="custom" o:connectlocs="10800,@1;0,10800;10800,21600;21600,10800" o:connectangles="270,180,90,0"/>
            <v:textpath on="t" fitshape="t" xscale="t"/>
            <v:handles>
              <v:h position="center,#0" yrange="0,20250"/>
            </v:handles>
            <o:lock v:ext="edit" text="t" shapetype="t"/>
          </v:shapetype>
          <v:shape id="_x0000_i1025" type="#_x0000_t165" style="width:500.25pt;height:45pt">
            <v:shadow on="t" opacity="52429f"/>
            <v:textpath style="font-family:&quot;Arial Black&quot;;font-style:italic;v-text-kern:t" trim="t" fitpath="t" xscale="f" string="JOOMLA 2.5"/>
          </v:shape>
        </w:pic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  <w:r w:rsidRPr="00796027">
        <w:rPr>
          <w:rFonts w:ascii="ArialNarrow,Bold" w:eastAsia="ArialNarrow,Bold"/>
          <w:b/>
          <w:bCs/>
          <w:i/>
          <w:iCs/>
          <w:sz w:val="32"/>
          <w:szCs w:val="32"/>
        </w:rPr>
        <w:pict>
          <v:shape id="_x0000_i1026" type="#_x0000_t165" style="width:500.25pt;height:48pt">
            <v:shadow on="t" opacity="52429f"/>
            <v:textpath style="font-family:&quot;Arial Black&quot;;font-style:italic;v-text-kern:t" trim="t" fitpath="t" xscale="f" string="Visual Studio 2010 ASP.NET with C# "/>
          </v:shape>
        </w:pic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  <w:r>
        <w:rPr>
          <w:rFonts w:ascii="ArialNarrow,Bold" w:eastAsia="ArialNarrow,Bold" w:cs="ArialNarrow,Bold"/>
          <w:b/>
          <w:bCs/>
          <w:sz w:val="28"/>
          <w:szCs w:val="28"/>
        </w:rPr>
        <w:t xml:space="preserve">                               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</w:p>
    <w:p w:rsidR="004A401A" w:rsidRPr="00376B51" w:rsidRDefault="004A401A" w:rsidP="00376B51">
      <w:pPr>
        <w:autoSpaceDE w:val="0"/>
        <w:autoSpaceDN w:val="0"/>
        <w:adjustRightInd w:val="0"/>
        <w:spacing w:after="0" w:line="240" w:lineRule="auto"/>
        <w:jc w:val="center"/>
        <w:rPr>
          <w:rFonts w:ascii="ArialNarrow,Bold" w:eastAsia="ArialNarrow,Bold" w:cs="ArialNarrow,Bold"/>
          <w:b/>
          <w:bCs/>
          <w:color w:val="002060"/>
          <w:sz w:val="52"/>
          <w:szCs w:val="52"/>
        </w:rPr>
      </w:pPr>
      <w:r w:rsidRPr="00376B51">
        <w:rPr>
          <w:rFonts w:ascii="ArialNarrow,Bold" w:eastAsia="ArialNarrow,Bold" w:cs="ArialNarrow,Bold"/>
          <w:b/>
          <w:bCs/>
          <w:color w:val="002060"/>
          <w:sz w:val="52"/>
          <w:szCs w:val="52"/>
        </w:rPr>
        <w:t xml:space="preserve">JOOMLA 2.5 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  <w:r>
        <w:rPr>
          <w:rFonts w:ascii="ArialNarrow,Bold" w:eastAsia="ArialNarrow,Bold" w:cs="ArialNarrow,Bold"/>
          <w:b/>
          <w:bCs/>
          <w:sz w:val="28"/>
          <w:szCs w:val="28"/>
        </w:rPr>
        <w:t>Joomla! Oeriew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Understanding Open Source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Joomla! License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Joomla! History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Joomlaorg Download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  <w:r>
        <w:rPr>
          <w:rFonts w:ascii="ArialNarrow,Bold" w:eastAsia="ArialNarrow,Bold" w:cs="ArialNarrow,Bold"/>
          <w:b/>
          <w:bCs/>
          <w:sz w:val="28"/>
          <w:szCs w:val="28"/>
        </w:rPr>
        <w:t>Installing and Configuring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Install Joomla!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  <w:r>
        <w:rPr>
          <w:rFonts w:ascii="ArialNarrow,Bold" w:eastAsia="ArialNarrow,Bold" w:cs="ArialNarrow,Bold"/>
          <w:b/>
          <w:bCs/>
          <w:sz w:val="28"/>
          <w:szCs w:val="28"/>
        </w:rPr>
        <w:t>Admin Backend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Admin Panel &amp; Tools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Global Configurations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  <w:r>
        <w:rPr>
          <w:rFonts w:ascii="ArialNarrow,Bold" w:eastAsia="ArialNarrow,Bold" w:cs="ArialNarrow,Bold"/>
          <w:b/>
          <w:bCs/>
          <w:sz w:val="28"/>
          <w:szCs w:val="28"/>
        </w:rPr>
        <w:t>User Administration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Creating users, Editing users, Setting access levels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Blocking users, Deleting users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Advance User Level Management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/>
          <w:b/>
          <w:bCs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  <w:r>
        <w:rPr>
          <w:rFonts w:ascii="ArialNarrow,Bold" w:eastAsia="ArialNarrow,Bold" w:cs="ArialNarrow,Bold"/>
          <w:b/>
          <w:bCs/>
          <w:sz w:val="28"/>
          <w:szCs w:val="28"/>
        </w:rPr>
        <w:t>Media Manager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Image and multimedia manager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  <w:r>
        <w:rPr>
          <w:rFonts w:ascii="ArialNarrow,Bold" w:eastAsia="ArialNarrow,Bold" w:cs="ArialNarrow,Bold"/>
          <w:b/>
          <w:bCs/>
          <w:sz w:val="28"/>
          <w:szCs w:val="28"/>
        </w:rPr>
        <w:t>Site Content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Creating, and editing content items/pages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Static Content Pages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Publishing and unpublishing content/pages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Setting access levels for content/pages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Inserting images into pages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Content/page parameters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Meta tag and meta keyword information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Adding menu links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Front page manager</w:t>
      </w:r>
    </w:p>
    <w:p w:rsidR="004A401A" w:rsidRDefault="004A401A" w:rsidP="008A2611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News flash items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Inserting a Google maps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Nested Categories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  <w:r>
        <w:rPr>
          <w:rFonts w:ascii="ArialNarrow,Bold" w:eastAsia="ArialNarrow,Bold" w:cs="ArialNarrow,Bold"/>
          <w:b/>
          <w:bCs/>
          <w:sz w:val="28"/>
          <w:szCs w:val="28"/>
        </w:rPr>
        <w:t>Menus &amp; Navigation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Creating new menus &amp; Groups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Creating menu items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Configuring menu items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User only menus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Menus does and dont's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cs="ArialNarrow,Bold"/>
          <w:b/>
          <w:bCs/>
          <w:sz w:val="28"/>
          <w:szCs w:val="28"/>
        </w:rPr>
      </w:pPr>
      <w:r>
        <w:rPr>
          <w:rFonts w:ascii="ArialNarrow,Bold" w:eastAsia="ArialNarrow,Bold" w:cs="ArialNarrow,Bold"/>
          <w:b/>
          <w:bCs/>
          <w:sz w:val="28"/>
          <w:szCs w:val="28"/>
        </w:rPr>
        <w:t>Site Modules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Installing Modules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Module Order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eastAsia="ArialNarrow,Bold" w:hAnsi="ArialNarrow" w:cs="ArialNarrow"/>
          <w:sz w:val="18"/>
          <w:szCs w:val="18"/>
        </w:rPr>
      </w:pPr>
      <w:r>
        <w:rPr>
          <w:rFonts w:ascii="ArialNarrow" w:eastAsia="ArialNarrow,Bold" w:hAnsi="ArialNarrow" w:cs="ArialNarrow"/>
          <w:sz w:val="18"/>
          <w:szCs w:val="18"/>
        </w:rPr>
        <w:t>Custom Modules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Component modules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Access Level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Parameters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/>
          <w:b/>
          <w:bCs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 w:cs="ArialNarrow,Bold"/>
          <w:b/>
          <w:bCs/>
          <w:sz w:val="28"/>
          <w:szCs w:val="28"/>
        </w:rPr>
      </w:pPr>
      <w:r>
        <w:rPr>
          <w:rFonts w:ascii="ArialNarrow,Bold" w:eastAsia="ArialNarrow,Bold" w:hAnsi="ArialNarrow" w:cs="ArialNarrow,Bold"/>
          <w:b/>
          <w:bCs/>
          <w:sz w:val="28"/>
          <w:szCs w:val="28"/>
        </w:rPr>
        <w:t>Components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Configuring and installing components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Banner Manager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Contacts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Search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Polls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/>
          <w:b/>
          <w:bCs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 w:cs="ArialNarrow,Bold"/>
          <w:b/>
          <w:bCs/>
          <w:sz w:val="28"/>
          <w:szCs w:val="28"/>
        </w:rPr>
      </w:pPr>
      <w:r>
        <w:rPr>
          <w:rFonts w:ascii="ArialNarrow,Bold" w:eastAsia="ArialNarrow,Bold" w:hAnsi="ArialNarrow" w:cs="ArialNarrow,Bold"/>
          <w:b/>
          <w:bCs/>
          <w:sz w:val="28"/>
          <w:szCs w:val="28"/>
        </w:rPr>
        <w:t>Template Manager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Installing templates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Setting the default template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Using multiple templates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 w:cs="ArialNarrow,Bold"/>
          <w:b/>
          <w:bCs/>
          <w:sz w:val="28"/>
          <w:szCs w:val="28"/>
        </w:rPr>
      </w:pPr>
      <w:r>
        <w:rPr>
          <w:rFonts w:ascii="ArialNarrow,Bold" w:eastAsia="ArialNarrow,Bold" w:hAnsi="ArialNarrow" w:cs="ArialNarrow,Bold"/>
          <w:b/>
          <w:bCs/>
          <w:sz w:val="28"/>
          <w:szCs w:val="28"/>
        </w:rPr>
        <w:t>Security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Firewall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 w:cs="ArialNarrow,Bold"/>
          <w:b/>
          <w:bCs/>
          <w:sz w:val="28"/>
          <w:szCs w:val="28"/>
        </w:rPr>
      </w:pPr>
      <w:r>
        <w:rPr>
          <w:rFonts w:ascii="ArialNarrow,Bold" w:eastAsia="ArialNarrow,Bold" w:hAnsi="ArialNarrow" w:cs="ArialNarrow,Bold"/>
          <w:b/>
          <w:bCs/>
          <w:sz w:val="28"/>
          <w:szCs w:val="28"/>
        </w:rPr>
        <w:t>Search Engine Ranking (SEO)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Google Guidelines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SEF Components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URL Manager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URL Alias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Search Engine Submission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 w:cs="ArialNarrow,Bold"/>
          <w:b/>
          <w:bCs/>
          <w:sz w:val="28"/>
          <w:szCs w:val="28"/>
        </w:rPr>
      </w:pPr>
      <w:r>
        <w:rPr>
          <w:rFonts w:ascii="ArialNarrow,Bold" w:eastAsia="ArialNarrow,Bold" w:hAnsi="ArialNarrow" w:cs="ArialNarrow,Bold"/>
          <w:b/>
          <w:bCs/>
          <w:sz w:val="28"/>
          <w:szCs w:val="28"/>
        </w:rPr>
        <w:t>Etended Components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RSForm – Create Custom Forms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Kunena – Forum Components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Jomsocial / Community Builder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URL Alias- SEO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Mailing List - Newsletters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/>
          <w:b/>
          <w:bCs/>
          <w:sz w:val="28"/>
          <w:szCs w:val="2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 w:cs="ArialNarrow,Bold"/>
          <w:b/>
          <w:bCs/>
          <w:sz w:val="28"/>
          <w:szCs w:val="28"/>
        </w:rPr>
      </w:pPr>
      <w:r>
        <w:rPr>
          <w:rFonts w:ascii="ArialNarrow,Bold" w:eastAsia="ArialNarrow,Bold" w:hAnsi="ArialNarrow" w:cs="ArialNarrow,Bold"/>
          <w:b/>
          <w:bCs/>
          <w:sz w:val="28"/>
          <w:szCs w:val="28"/>
        </w:rPr>
        <w:t>eCommerce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Product &amp; Catalogue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Selling digital goods (Auto Paypal)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/>
          <w:b/>
          <w:bCs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 w:cs="ArialNarrow,Bold"/>
          <w:b/>
          <w:bCs/>
          <w:sz w:val="28"/>
          <w:szCs w:val="28"/>
        </w:rPr>
      </w:pPr>
      <w:r>
        <w:rPr>
          <w:rFonts w:ascii="ArialNarrow,Bold" w:eastAsia="ArialNarrow,Bold" w:hAnsi="ArialNarrow" w:cs="ArialNarrow,Bold"/>
          <w:b/>
          <w:bCs/>
          <w:sz w:val="28"/>
          <w:szCs w:val="28"/>
        </w:rPr>
        <w:t>User Groups &amp; Permissions (New)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Presets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Creating new Preset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Control Access Levels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Menu Assignments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Backend Control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Sample Project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,Bold" w:eastAsia="ArialNarrow,Bold" w:hAnsi="ArialNarrow" w:cs="ArialNarrow,Bold"/>
          <w:b/>
          <w:bCs/>
          <w:sz w:val="28"/>
          <w:szCs w:val="28"/>
        </w:rPr>
      </w:pPr>
      <w:r>
        <w:rPr>
          <w:rFonts w:ascii="ArialNarrow,Bold" w:eastAsia="ArialNarrow,Bold" w:hAnsi="ArialNarrow" w:cs="ArialNarrow,Bold"/>
          <w:b/>
          <w:bCs/>
          <w:sz w:val="28"/>
          <w:szCs w:val="28"/>
        </w:rPr>
        <w:t>cPanel Web Hosting &amp; Domain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Obtaining Domain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Web Hosting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cPanel step by step</w:t>
      </w:r>
    </w:p>
    <w:p w:rsidR="004A401A" w:rsidRDefault="004A401A" w:rsidP="002B64E9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FTP Filezilla</w:t>
      </w:r>
    </w:p>
    <w:p w:rsidR="004A401A" w:rsidRDefault="004A401A" w:rsidP="00376B51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" w:hAnsi="ArialNarrow" w:cs="ArialNarrow"/>
          <w:sz w:val="18"/>
          <w:szCs w:val="18"/>
        </w:rPr>
        <w:t>DNS Zone and phpMyAdmin</w:t>
      </w:r>
    </w:p>
    <w:p w:rsidR="004A401A" w:rsidRDefault="004A401A" w:rsidP="00376B51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</w:p>
    <w:p w:rsidR="004A401A" w:rsidRDefault="004A401A" w:rsidP="00376B51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</w:p>
    <w:p w:rsidR="004A401A" w:rsidRDefault="004A401A" w:rsidP="00376B51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</w:p>
    <w:p w:rsidR="004A401A" w:rsidRDefault="004A401A" w:rsidP="00376B51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</w:p>
    <w:p w:rsidR="004A401A" w:rsidRDefault="004A401A" w:rsidP="00376B51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</w:p>
    <w:p w:rsidR="004A401A" w:rsidRDefault="004A401A" w:rsidP="00376B51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</w:p>
    <w:p w:rsidR="004A401A" w:rsidRPr="00376B51" w:rsidRDefault="004A401A" w:rsidP="00376B51">
      <w:pPr>
        <w:autoSpaceDE w:val="0"/>
        <w:autoSpaceDN w:val="0"/>
        <w:adjustRightInd w:val="0"/>
        <w:spacing w:after="0" w:line="240" w:lineRule="auto"/>
        <w:jc w:val="center"/>
        <w:rPr>
          <w:rFonts w:ascii="ArialNarrow,Bold" w:eastAsia="ArialNarrow,Bold" w:cs="ArialNarrow,Bold"/>
          <w:b/>
          <w:bCs/>
          <w:color w:val="002060"/>
          <w:sz w:val="52"/>
          <w:szCs w:val="52"/>
        </w:rPr>
      </w:pPr>
      <w:r>
        <w:rPr>
          <w:rFonts w:ascii="ArialNarrow,Bold" w:eastAsia="ArialNarrow,Bold" w:cs="ArialNarrow,Bold"/>
          <w:b/>
          <w:bCs/>
          <w:color w:val="002060"/>
          <w:sz w:val="52"/>
          <w:szCs w:val="52"/>
        </w:rPr>
        <w:t xml:space="preserve">PHP </w:t>
      </w:r>
      <w:r w:rsidRPr="00376B51">
        <w:rPr>
          <w:rFonts w:ascii="ArialNarrow,Bold" w:eastAsia="ArialNarrow,Bold" w:cs="ArialNarrow,Bold"/>
          <w:b/>
          <w:bCs/>
          <w:color w:val="002060"/>
          <w:sz w:val="52"/>
          <w:szCs w:val="52"/>
        </w:rPr>
        <w:t>5</w:t>
      </w:r>
      <w:r>
        <w:rPr>
          <w:rFonts w:ascii="ArialNarrow,Bold" w:eastAsia="ArialNarrow,Bold" w:cs="ArialNarrow,Bold"/>
          <w:b/>
          <w:bCs/>
          <w:color w:val="002060"/>
          <w:sz w:val="52"/>
          <w:szCs w:val="52"/>
        </w:rPr>
        <w:t xml:space="preserve"> and MySQL</w:t>
      </w:r>
      <w:r w:rsidRPr="00376B51">
        <w:rPr>
          <w:rFonts w:ascii="ArialNarrow,Bold" w:eastAsia="ArialNarrow,Bold" w:cs="ArialNarrow,Bold"/>
          <w:b/>
          <w:bCs/>
          <w:color w:val="002060"/>
          <w:sz w:val="52"/>
          <w:szCs w:val="52"/>
        </w:rPr>
        <w:t xml:space="preserve">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  <w:r>
        <w:rPr>
          <w:rFonts w:ascii="Formata-Medium" w:hAnsi="Formata-Medium" w:cs="Formata-Medium"/>
          <w:b/>
          <w:bCs/>
        </w:rPr>
        <w:t xml:space="preserve">Why PHP and MySQL?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What Is PHP?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What Is MySQL?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The History of PHP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The History of MySQL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Reasons to Love PHP and MySQL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  <w:r>
        <w:rPr>
          <w:rFonts w:ascii="Formata-Medium" w:hAnsi="Formata-Medium" w:cs="Formata-Medium"/>
          <w:b/>
          <w:bCs/>
        </w:rPr>
        <w:t>Serer-Side Web Scripting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Static HTML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Client-Side Technologies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Serer-Side Scripting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What Is Serer-Side Scripting Good for?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  <w:r>
        <w:rPr>
          <w:rFonts w:ascii="Formata-Medium" w:hAnsi="Formata-Medium" w:cs="Formata-Medium"/>
          <w:b/>
          <w:bCs/>
        </w:rPr>
        <w:t>Getting Started with PHP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Hosting  versus DIY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The ISP option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The self-hosting option Pros and cons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sz w:val="20"/>
          <w:szCs w:val="20"/>
        </w:rPr>
      </w:pPr>
      <w:r>
        <w:rPr>
          <w:rFonts w:ascii="Cheltenham-Book" w:hAnsi="Cheltenham-Book" w:cs="Cheltenham-Book"/>
          <w:sz w:val="17"/>
          <w:szCs w:val="17"/>
        </w:rPr>
        <w:t xml:space="preserve">Compromise solutions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Installing PHP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Before you can begin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Installation procedures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Development tools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  <w:r>
        <w:rPr>
          <w:rFonts w:ascii="Formata-Medium" w:hAnsi="Formata-Medium" w:cs="Formata-Medium"/>
          <w:b/>
          <w:bCs/>
        </w:rPr>
        <w:t xml:space="preserve">Adding PHP to HTML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Your HTML Is Already PHP-Compliant!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Escaping from HTML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Canonical PHP tags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Short-open (SGML-style) tags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Hello World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Jumping in and out of PHP mode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Including files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  <w:r>
        <w:rPr>
          <w:rFonts w:ascii="Formata-Medium" w:hAnsi="Formata-Medium" w:cs="Formata-Medium"/>
          <w:b/>
          <w:bCs/>
        </w:rPr>
        <w:t xml:space="preserve">Syntax and Variables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HTML Is Not PHP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PHP’s Syntax  Is C-Like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PHP is whitespace insensitive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PHP is sometimes case sensitive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Braces make blocks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Comments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C-style multiline comments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Single-line comments # and //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  <w:r>
        <w:rPr>
          <w:rFonts w:ascii="Formata-Medium" w:hAnsi="Formata-Medium" w:cs="Formata-Medium"/>
          <w:b/>
          <w:bCs/>
        </w:rPr>
        <w:t>Control and Functions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Boolean Expressions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Boolean constants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Logical operators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Comparison operators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The ternary operator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Branching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If-else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Switch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Looping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Bounded loops versus unbounded loops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While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Do-while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Break and continue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  <w:r>
        <w:rPr>
          <w:rFonts w:ascii="Formata-Medium" w:hAnsi="Formata-Medium" w:cs="Formata-Medium"/>
          <w:b/>
          <w:bCs/>
        </w:rPr>
        <w:t xml:space="preserve">Passing Information between Pages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HTTP Is Stateless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GET Arguments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A Better Use for GET-Style URLs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POST Arguments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Formatting Form variables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Consolidating forms and form handlers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Using array variables with forms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sz w:val="20"/>
          <w:szCs w:val="20"/>
        </w:rPr>
      </w:pP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  <w:r>
        <w:rPr>
          <w:rFonts w:ascii="Formata-Medium" w:hAnsi="Formata-Medium" w:cs="Formata-Medium"/>
          <w:b/>
          <w:bCs/>
        </w:rPr>
        <w:t xml:space="preserve">Strings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Strings in PHP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Interpolation with curly braces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Characters and string indexes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String operators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Concatenation and assignment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  <w:r>
        <w:rPr>
          <w:rFonts w:ascii="Formata-Medium" w:hAnsi="Formata-Medium" w:cs="Formata-Medium"/>
          <w:b/>
          <w:bCs/>
        </w:rPr>
        <w:t xml:space="preserve">Arrays and Array Functions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The Uses of Arrays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What Are PHP Arrays?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Creating Arrays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Direct assignment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The array( ) construct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Specifying indices using array( )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Functions returning arrays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</w:rPr>
      </w:pPr>
      <w:r>
        <w:rPr>
          <w:rFonts w:ascii="Formata-Medium" w:hAnsi="Formata-Medium" w:cs="Formata-Medium"/>
          <w:b/>
          <w:bCs/>
        </w:rPr>
        <w:t xml:space="preserve">Numbers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Numerical Types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Mathematical Operators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Arithmetic operators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Arithmetic operators and types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Incrementing operators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Assignment operators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Comparison operators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Precedence and parentheses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Simple Mathematical Functions 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>Randomness</w:t>
      </w:r>
    </w:p>
    <w:p w:rsidR="004A401A" w:rsidRDefault="004A401A" w:rsidP="008E796E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7"/>
          <w:szCs w:val="17"/>
        </w:rPr>
      </w:pPr>
      <w:r>
        <w:rPr>
          <w:rFonts w:ascii="Cheltenham-Book" w:hAnsi="Cheltenham-Book" w:cs="Cheltenham-Book"/>
          <w:sz w:val="17"/>
          <w:szCs w:val="17"/>
        </w:rPr>
        <w:t xml:space="preserve">Seeding the generator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FFFFFF"/>
          <w:sz w:val="26"/>
          <w:szCs w:val="26"/>
        </w:rPr>
      </w:pPr>
      <w:r>
        <w:rPr>
          <w:rFonts w:ascii="Formata-Medium" w:hAnsi="Formata-Medium" w:cs="Formata-Medium"/>
          <w:b/>
          <w:bCs/>
          <w:color w:val="FFFFFF"/>
          <w:sz w:val="26"/>
          <w:szCs w:val="26"/>
        </w:rPr>
        <w:t xml:space="preserve">art  PHP and MySQL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  <w:r>
        <w:rPr>
          <w:rFonts w:ascii="Formata-Medium" w:hAnsi="Formata-Medium" w:cs="Formata-Medium"/>
          <w:b/>
          <w:bCs/>
          <w:color w:val="000000"/>
        </w:rPr>
        <w:t>Choosing a Database for PHP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What Is a Database?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Why a Database?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Maintainability and scalability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Portability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Searching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Security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N-tier architecture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Potential downside Performance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Choosing a Database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  <w:r>
        <w:rPr>
          <w:rFonts w:ascii="Formata-Medium" w:hAnsi="Formata-Medium" w:cs="Formata-Medium"/>
          <w:b/>
          <w:bCs/>
          <w:color w:val="000000"/>
        </w:rPr>
        <w:t xml:space="preserve">SQL Tutorial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Relational Databases and SQL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SQL Standards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The Workhorses of SQL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SELECT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INSERT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UPDATE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DELETE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Database Design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  <w:r>
        <w:rPr>
          <w:rFonts w:ascii="Formata-Medium" w:hAnsi="Formata-Medium" w:cs="Formata-Medium"/>
          <w:b/>
          <w:bCs/>
          <w:color w:val="000000"/>
        </w:rPr>
        <w:t xml:space="preserve">PHP/MySQL Functions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Connecting to MySQL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Making MySQL Queries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Fetching Data Sets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Getting Data about Data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Multiple Connections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Building in Error Checking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Creating MySQL Databases with PHP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MySQL data types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MySQL Functions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  <w:r>
        <w:rPr>
          <w:rFonts w:ascii="Formata-Medium" w:hAnsi="Formata-Medium" w:cs="Formata-Medium"/>
          <w:b/>
          <w:bCs/>
          <w:color w:val="000000"/>
        </w:rPr>
        <w:t xml:space="preserve">Displaying Queries in Tables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HTML Tables and Database Tables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One-to-one mapping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Example A single-table displayer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The sample tables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  <w:r>
        <w:rPr>
          <w:rFonts w:ascii="Formata-Medium" w:hAnsi="Formata-Medium" w:cs="Formata-Medium"/>
          <w:b/>
          <w:bCs/>
          <w:color w:val="000000"/>
        </w:rPr>
        <w:t xml:space="preserve">Building Forms from Queries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HTML Forms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Basic Form Submission to a Database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Self-Submission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Editing Data with an HTML Form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FFFFFF"/>
          <w:sz w:val="26"/>
          <w:szCs w:val="26"/>
        </w:rPr>
      </w:pPr>
      <w:r>
        <w:rPr>
          <w:rFonts w:ascii="Formata-Medium" w:hAnsi="Formata-Medium" w:cs="Formata-Medium"/>
          <w:b/>
          <w:bCs/>
          <w:color w:val="FFFFFF"/>
          <w:sz w:val="26"/>
          <w:szCs w:val="26"/>
        </w:rPr>
        <w:t xml:space="preserve">Part I Adanced Features and Techniques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  <w:r>
        <w:rPr>
          <w:rFonts w:ascii="Formata-Medium" w:hAnsi="Formata-Medium" w:cs="Formata-Medium"/>
          <w:b/>
          <w:bCs/>
          <w:color w:val="000000"/>
        </w:rPr>
        <w:t>Object-Oriented Programming with PHP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What Is Object-Oriented Programming?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The simple idea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Elaboration Inheritance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Elaboration Encapsulation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Elaboration Constructors and destructors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Terminology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Basic PHP Constructs for OOP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Defining classes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Creating instances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Constructor functions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Inheritance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  <w:r>
        <w:rPr>
          <w:rFonts w:ascii="Formata-Medium" w:hAnsi="Formata-Medium" w:cs="Formata-Medium"/>
          <w:b/>
          <w:bCs/>
          <w:color w:val="000000"/>
        </w:rPr>
        <w:t xml:space="preserve">String and Regular Expression Functions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Tokenizing and Parsing Functions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Why Regular Expressions?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Regex in PHP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  <w:r>
        <w:rPr>
          <w:rFonts w:ascii="Formata-Medium" w:hAnsi="Formata-Medium" w:cs="Formata-Medium"/>
          <w:b/>
          <w:bCs/>
          <w:color w:val="000000"/>
        </w:rPr>
        <w:t>Filesystem and System Functions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Understanding PHP File Permissions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File Reading and Writing Functions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File open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File read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File write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File close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  <w:r>
        <w:rPr>
          <w:rFonts w:ascii="Formata-Medium" w:hAnsi="Formata-Medium" w:cs="Formata-Medium"/>
          <w:b/>
          <w:bCs/>
          <w:color w:val="000000"/>
        </w:rPr>
        <w:t xml:space="preserve">Sessions, Cookies, and HTTP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What’s a Session?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So what’s the problem?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Why should you care?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IP address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Cookie-based homegrown sessions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How Sessions Work in PHP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Making PHP aware of your session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Where is the data really stored?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Sample Session Code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  <w:r>
        <w:rPr>
          <w:rFonts w:ascii="Formata-Medium" w:hAnsi="Formata-Medium" w:cs="Formata-Medium"/>
          <w:b/>
          <w:bCs/>
          <w:color w:val="000000"/>
        </w:rPr>
        <w:t xml:space="preserve">Types and Type Conversions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Type Round-up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Resources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What are resources?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How to handle resources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Type Testing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Assignment and Coercion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Integer overflow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Finding the largest integer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  <w:r>
        <w:rPr>
          <w:rFonts w:ascii="Formata-Medium" w:hAnsi="Formata-Medium" w:cs="Formata-Medium"/>
          <w:b/>
          <w:bCs/>
          <w:color w:val="000000"/>
        </w:rPr>
        <w:t>Exceptions and Error Handling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Error Handling in PHP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Errors and exceptions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The Exception class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The try/catch block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Throwing an exception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Defining your own Exception subclasses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Limitations of Exceptions in PHP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Formata-Medium" w:hAnsi="Formata-Medium" w:cs="Formata-Medium"/>
          <w:b/>
          <w:bCs/>
          <w:color w:val="000000"/>
        </w:rPr>
      </w:pPr>
      <w:r>
        <w:rPr>
          <w:rFonts w:ascii="Formata-Medium" w:hAnsi="Formata-Medium" w:cs="Formata-Medium"/>
          <w:b/>
          <w:bCs/>
          <w:color w:val="000000"/>
        </w:rPr>
        <w:t xml:space="preserve">E-mail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 xml:space="preserve">Understanding E-mail 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TCP/IP serer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  <w:r>
        <w:rPr>
          <w:rFonts w:ascii="Cheltenham-Book" w:hAnsi="Cheltenham-Book" w:cs="Cheltenham-Book"/>
          <w:color w:val="000000"/>
          <w:sz w:val="17"/>
          <w:szCs w:val="17"/>
        </w:rPr>
        <w:t>Mail Transfer Agent, aka SMTP serer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44"/>
          <w:szCs w:val="44"/>
        </w:rPr>
      </w:pPr>
      <w:r w:rsidRPr="00AE189B">
        <w:rPr>
          <w:rFonts w:ascii="Cheltenham-Book" w:hAnsi="Cheltenham-Book" w:cs="Cheltenham-Book"/>
          <w:color w:val="000000"/>
          <w:sz w:val="44"/>
          <w:szCs w:val="44"/>
        </w:rPr>
        <w:t>Projects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44"/>
          <w:szCs w:val="44"/>
        </w:rPr>
      </w:pPr>
    </w:p>
    <w:p w:rsidR="004A401A" w:rsidRPr="00AE189B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8"/>
          <w:szCs w:val="28"/>
        </w:rPr>
      </w:pPr>
      <w:r>
        <w:rPr>
          <w:rFonts w:ascii="Cheltenham-Book" w:hAnsi="Cheltenham-Book" w:cs="Cheltenham-Book"/>
          <w:color w:val="000000"/>
          <w:sz w:val="28"/>
          <w:szCs w:val="28"/>
        </w:rPr>
        <w:t>E-COMMERCE WEBSITE  USING  PAYPAL INTEGRATION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8"/>
          <w:szCs w:val="28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8"/>
          <w:szCs w:val="28"/>
        </w:rPr>
      </w:pPr>
      <w:r>
        <w:rPr>
          <w:rFonts w:ascii="Cheltenham-Book" w:hAnsi="Cheltenham-Book" w:cs="Cheltenham-Book"/>
          <w:color w:val="000000"/>
          <w:sz w:val="28"/>
          <w:szCs w:val="28"/>
        </w:rPr>
        <w:t>FACE BOOK LIKE APPLICATION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8"/>
          <w:szCs w:val="28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8"/>
          <w:szCs w:val="28"/>
        </w:rPr>
      </w:pPr>
      <w:r>
        <w:rPr>
          <w:rFonts w:ascii="Cheltenham-Book" w:hAnsi="Cheltenham-Book" w:cs="Cheltenham-Book"/>
          <w:color w:val="000000"/>
          <w:sz w:val="28"/>
          <w:szCs w:val="28"/>
        </w:rPr>
        <w:t>BLOGS AND FORUM</w:t>
      </w: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8"/>
          <w:szCs w:val="28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8"/>
          <w:szCs w:val="28"/>
        </w:rPr>
      </w:pPr>
      <w:r>
        <w:rPr>
          <w:rFonts w:ascii="Cheltenham-Book" w:hAnsi="Cheltenham-Book" w:cs="Cheltenham-Book"/>
          <w:color w:val="000000"/>
          <w:sz w:val="28"/>
          <w:szCs w:val="28"/>
        </w:rPr>
        <w:t>VIDEO STREAMING</w:t>
      </w:r>
    </w:p>
    <w:p w:rsidR="004A401A" w:rsidRPr="00AE189B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8"/>
          <w:szCs w:val="28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Pr="004F1CA2" w:rsidRDefault="004A401A" w:rsidP="00882336">
      <w:pPr>
        <w:rPr>
          <w:b/>
          <w:bCs/>
        </w:rPr>
      </w:pPr>
      <w:r w:rsidRPr="00531453">
        <w:rPr>
          <w:b/>
          <w:bCs/>
          <w:noProof/>
        </w:rPr>
        <w:pict>
          <v:shape id="Picture 2" o:spid="_x0000_i1027" type="#_x0000_t75" style="width:467.25pt;height:58.5pt;visibility:visible">
            <v:imagedata r:id="rId6" o:title=""/>
          </v:shape>
        </w:pict>
      </w:r>
    </w:p>
    <w:p w:rsidR="004A401A" w:rsidRDefault="004A401A" w:rsidP="00882336">
      <w:pPr>
        <w:pStyle w:val="BodyText2"/>
        <w:jc w:val="both"/>
        <w:rPr>
          <w:sz w:val="28"/>
          <w:szCs w:val="28"/>
        </w:rPr>
      </w:pPr>
      <w:r>
        <w:rPr>
          <w:sz w:val="28"/>
          <w:szCs w:val="28"/>
        </w:rPr>
        <w:t>Developing and Implementing ASP.NET Web Applications Development with Visual  VB.NET/C#, Ajax Toolkit, Crystal Report 10, SQL Server 2005  and Visual Studio® .NET MCTS Exam 70-562</w:t>
      </w: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4A401A" w:rsidRDefault="004A401A" w:rsidP="00882336">
      <w:pPr>
        <w:pStyle w:val="FYP-Certificates"/>
        <w:pBdr>
          <w:bottom w:val="none" w:sz="0" w:space="0" w:color="auto"/>
        </w:pBdr>
        <w:spacing w:after="0"/>
        <w:rPr>
          <w:rFonts w:ascii="Verdana" w:hAnsi="Verdana" w:cs="Verdana"/>
          <w:caps w:val="0"/>
          <w:lang w:eastAsia="en-US"/>
        </w:rPr>
      </w:pPr>
      <w:r>
        <w:rPr>
          <w:rFonts w:ascii="Verdana" w:hAnsi="Verdana" w:cs="Verdana"/>
          <w:caps w:val="0"/>
          <w:lang w:eastAsia="en-US"/>
        </w:rPr>
        <w:t>Contents at a Glance</w:t>
      </w: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</w:rPr>
      </w:pP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</w:rPr>
      </w:pPr>
      <w:r>
        <w:rPr>
          <w:rFonts w:ascii="Verdana" w:hAnsi="Verdana" w:cs="Verdana"/>
          <w:b/>
          <w:bCs/>
          <w:color w:val="000000"/>
          <w:sz w:val="28"/>
          <w:szCs w:val="28"/>
        </w:rPr>
        <w:t>ASP.NET Basics</w:t>
      </w:r>
    </w:p>
    <w:p w:rsidR="004A401A" w:rsidRDefault="004A401A" w:rsidP="0088233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Understanding the .NET Framework</w:t>
      </w:r>
    </w:p>
    <w:p w:rsidR="004A401A" w:rsidRDefault="004A401A" w:rsidP="0088233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Getting Started with ASP.NET</w:t>
      </w:r>
    </w:p>
    <w:p w:rsidR="004A401A" w:rsidRDefault="004A401A" w:rsidP="0088233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Building Forms with Web Controls</w:t>
      </w:r>
    </w:p>
    <w:p w:rsidR="004A401A" w:rsidRDefault="004A401A" w:rsidP="0088233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Using Rich Web Controls</w:t>
      </w:r>
    </w:p>
    <w:p w:rsidR="004A401A" w:rsidRDefault="004A401A" w:rsidP="0088233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Creating and Using Custom Controls</w:t>
      </w:r>
    </w:p>
    <w:p w:rsidR="004A401A" w:rsidRDefault="004A401A" w:rsidP="0088233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Validating User Input</w:t>
      </w:r>
    </w:p>
    <w:p w:rsidR="004A401A" w:rsidRDefault="004A401A" w:rsidP="00882336">
      <w:pPr>
        <w:pStyle w:val="Heading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Debugging ASP.NET Pages</w:t>
      </w: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</w:rPr>
      </w:pPr>
      <w:r>
        <w:rPr>
          <w:rFonts w:ascii="Verdana" w:hAnsi="Verdana" w:cs="Verdana"/>
          <w:b/>
          <w:bCs/>
          <w:color w:val="000000"/>
          <w:sz w:val="28"/>
          <w:szCs w:val="28"/>
        </w:rPr>
        <w:t>ASP.NET Database Programming</w:t>
      </w:r>
    </w:p>
    <w:p w:rsidR="004A401A" w:rsidRDefault="004A401A" w:rsidP="0088233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Introducing ADO.NET</w:t>
      </w:r>
    </w:p>
    <w:p w:rsidR="004A401A" w:rsidRDefault="004A401A" w:rsidP="00882336">
      <w:pPr>
        <w:pStyle w:val="Heading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Understanding Data Binding</w:t>
      </w:r>
    </w:p>
    <w:p w:rsidR="004A401A" w:rsidRDefault="004A401A" w:rsidP="0088233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Working with Data Grids</w:t>
      </w:r>
    </w:p>
    <w:p w:rsidR="004A401A" w:rsidRDefault="004A401A" w:rsidP="0088233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Using Templates</w:t>
      </w:r>
    </w:p>
    <w:p w:rsidR="004A401A" w:rsidRDefault="004A401A" w:rsidP="0088233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Using SQL Server with ASP.NET</w:t>
      </w:r>
    </w:p>
    <w:p w:rsidR="004A401A" w:rsidRDefault="004A401A" w:rsidP="0088233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Advanced Data Binding and XML</w:t>
      </w: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</w:rPr>
      </w:pPr>
      <w:r>
        <w:rPr>
          <w:rFonts w:ascii="Verdana" w:hAnsi="Verdana" w:cs="Verdana"/>
          <w:b/>
          <w:bCs/>
          <w:color w:val="000000"/>
          <w:sz w:val="28"/>
          <w:szCs w:val="28"/>
        </w:rPr>
        <w:t>Advanced ASP.NET</w:t>
      </w:r>
    </w:p>
    <w:p w:rsidR="004A401A" w:rsidRDefault="004A401A" w:rsidP="00882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ASP.NET Application Configuration</w:t>
      </w:r>
    </w:p>
    <w:p w:rsidR="004A401A" w:rsidRDefault="004A401A" w:rsidP="00882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Developing Business Objects</w:t>
      </w:r>
    </w:p>
    <w:p w:rsidR="004A401A" w:rsidRDefault="004A401A" w:rsidP="00882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Building HTTP Handlers</w:t>
      </w:r>
    </w:p>
    <w:p w:rsidR="004A401A" w:rsidRDefault="004A401A" w:rsidP="00882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Understanding Caching</w:t>
      </w:r>
    </w:p>
    <w:p w:rsidR="004A401A" w:rsidRDefault="004A401A" w:rsidP="00882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ASPNET Security</w:t>
      </w:r>
    </w:p>
    <w:p w:rsidR="004A401A" w:rsidRDefault="004A401A" w:rsidP="00882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Localizing ASP.NET Applications</w:t>
      </w:r>
    </w:p>
    <w:p w:rsidR="004A401A" w:rsidRDefault="004A401A" w:rsidP="00882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color w:val="000000"/>
        </w:rPr>
        <w:t>Deploying ASP.NET Applications</w:t>
      </w: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</w:rPr>
      </w:pPr>
      <w:r>
        <w:rPr>
          <w:rFonts w:ascii="Verdana" w:hAnsi="Verdana" w:cs="Verdana"/>
          <w:b/>
          <w:bCs/>
          <w:color w:val="000000"/>
          <w:sz w:val="28"/>
          <w:szCs w:val="28"/>
        </w:rPr>
        <w:t>Building Web Services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Introduction to Web Services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Web Services Infrastructure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Understanding SOAP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Building a Web Service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Deploying and Publishing Web Services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Finding Web Services</w:t>
      </w: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</w:rPr>
      </w:pP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</w:rPr>
      </w:pPr>
      <w:r>
        <w:rPr>
          <w:rFonts w:ascii="Verdana" w:hAnsi="Verdana" w:cs="Verdana"/>
          <w:b/>
          <w:bCs/>
          <w:color w:val="000000"/>
          <w:sz w:val="28"/>
          <w:szCs w:val="28"/>
        </w:rPr>
        <w:t>Microsoft SQL Server 2005</w:t>
      </w: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Introduction to Microsoft SQL Server 2005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Using Transact-SQL on a SQL Server Database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Designing a SQL Server Database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Implementing SQL Server Databases and Tables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Implementing Data Integrity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Accessing and Modifying Data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Managing and Manipulating Data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Implementing Stored Procedures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Implementing Triggers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Implementing Views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Implementing Indexes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Managing SQL Server Transactions and Locks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Designing and Administering SQL Server 2000 Security</w:t>
      </w:r>
    </w:p>
    <w:p w:rsidR="004A401A" w:rsidRDefault="004A401A" w:rsidP="00882336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</w:rPr>
        <w:t>SQL Server Monitoring and Tuning</w:t>
      </w: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</w:rPr>
      </w:pP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</w:rPr>
      </w:pPr>
      <w:r>
        <w:rPr>
          <w:rFonts w:ascii="Verdana" w:hAnsi="Verdana" w:cs="Verdana"/>
          <w:b/>
          <w:bCs/>
          <w:color w:val="000000"/>
          <w:sz w:val="28"/>
          <w:szCs w:val="28"/>
        </w:rPr>
        <w:t>Crystal Report 10</w:t>
      </w: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4A401A" w:rsidRDefault="004A401A" w:rsidP="0088233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Introduction to Crystal Reports 10</w:t>
      </w:r>
    </w:p>
    <w:p w:rsidR="004A401A" w:rsidRDefault="004A401A" w:rsidP="0088233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Accessing Your Data</w:t>
      </w:r>
    </w:p>
    <w:p w:rsidR="004A401A" w:rsidRDefault="004A401A" w:rsidP="0088233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Using the Default Report Wizards</w:t>
      </w:r>
    </w:p>
    <w:p w:rsidR="004A401A" w:rsidRDefault="004A401A" w:rsidP="0088233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Fundamentals of the Crystal Reports Design Environment</w:t>
      </w:r>
    </w:p>
    <w:p w:rsidR="004A401A" w:rsidRDefault="004A401A" w:rsidP="0088233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Formatting Reports</w:t>
      </w:r>
    </w:p>
    <w:p w:rsidR="004A401A" w:rsidRDefault="004A401A" w:rsidP="0088233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Enhancing Crystal Reports</w:t>
      </w:r>
    </w:p>
    <w:p w:rsidR="004A401A" w:rsidRDefault="004A401A" w:rsidP="0088233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>Advanced Report Design Concepts</w:t>
      </w:r>
    </w:p>
    <w:p w:rsidR="004A401A" w:rsidRDefault="004A401A" w:rsidP="0088233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>
        <w:rPr>
          <w:rFonts w:ascii="Verdana" w:hAnsi="Verdana" w:cs="Verdana"/>
        </w:rPr>
        <w:t>Sharing and Distributing Crystal Reports</w:t>
      </w: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4A401A" w:rsidRDefault="004A401A" w:rsidP="00882336">
      <w:pP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Pr="002C7712" w:rsidRDefault="004A401A" w:rsidP="00882336">
      <w:pPr>
        <w:jc w:val="right"/>
        <w:rPr>
          <w:b/>
          <w:bCs/>
        </w:rPr>
      </w:pPr>
      <w:r w:rsidRPr="00531453">
        <w:rPr>
          <w:b/>
          <w:bCs/>
          <w:noProof/>
        </w:rPr>
        <w:pict>
          <v:shape id="Picture 4" o:spid="_x0000_i1028" type="#_x0000_t75" style="width:466.5pt;height:42.75pt;visibility:visible">
            <v:imagedata r:id="rId7" o:title=""/>
          </v:shape>
        </w:pict>
      </w:r>
    </w:p>
    <w:p w:rsidR="004A401A" w:rsidRDefault="004A401A" w:rsidP="00882336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Developing and Implementing Silverlight 3 Web Application Development with Visual VB.NET/C# Using VS 2010 and Expression Blend</w:t>
      </w:r>
    </w:p>
    <w:p w:rsidR="004A401A" w:rsidRDefault="004A401A" w:rsidP="00882336">
      <w:pPr>
        <w:pStyle w:val="BodyText2"/>
        <w:rPr>
          <w:sz w:val="32"/>
          <w:szCs w:val="32"/>
        </w:rPr>
      </w:pPr>
    </w:p>
    <w:p w:rsidR="004A401A" w:rsidRDefault="004A401A" w:rsidP="00882336">
      <w:pPr>
        <w:pStyle w:val="BodyText2"/>
        <w:rPr>
          <w:sz w:val="32"/>
          <w:szCs w:val="32"/>
        </w:rPr>
      </w:pPr>
    </w:p>
    <w:p w:rsidR="004A401A" w:rsidRDefault="004A401A" w:rsidP="00882336">
      <w:pPr>
        <w:rPr>
          <w:rFonts w:ascii="Verdana" w:hAnsi="Verdana" w:cs="Verdana"/>
          <w:b/>
          <w:bCs/>
          <w:sz w:val="32"/>
          <w:szCs w:val="32"/>
        </w:rPr>
      </w:pPr>
      <w:r>
        <w:rPr>
          <w:rFonts w:ascii="Verdana" w:hAnsi="Verdana" w:cs="Verdana"/>
          <w:b/>
          <w:bCs/>
          <w:sz w:val="32"/>
          <w:szCs w:val="32"/>
        </w:rPr>
        <w:t>Contents at a Glance</w:t>
      </w:r>
    </w:p>
    <w:p w:rsidR="004A401A" w:rsidRDefault="004A401A" w:rsidP="00882336">
      <w:pPr>
        <w:rPr>
          <w:rFonts w:ascii="Verdana" w:hAnsi="Verdana" w:cs="Verdana"/>
          <w:b/>
          <w:bCs/>
          <w:sz w:val="28"/>
          <w:szCs w:val="28"/>
          <w:u w:val="single"/>
        </w:rPr>
      </w:pPr>
    </w:p>
    <w:p w:rsidR="004A401A" w:rsidRDefault="004A401A" w:rsidP="008823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Introducing Silverlight </w:t>
      </w:r>
    </w:p>
    <w:p w:rsidR="004A401A" w:rsidRDefault="004A401A" w:rsidP="008823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XAML </w:t>
      </w:r>
    </w:p>
    <w:p w:rsidR="004A401A" w:rsidRDefault="004A401A" w:rsidP="008823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Layout</w:t>
      </w:r>
    </w:p>
    <w:p w:rsidR="004A401A" w:rsidRDefault="004A401A" w:rsidP="008823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Dependency Properties and Routed Events</w:t>
      </w:r>
    </w:p>
    <w:p w:rsidR="004A401A" w:rsidRDefault="004A401A" w:rsidP="008823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Elements</w:t>
      </w:r>
    </w:p>
    <w:p w:rsidR="004A401A" w:rsidRDefault="004A401A" w:rsidP="008823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The Application Model </w:t>
      </w:r>
    </w:p>
    <w:p w:rsidR="004A401A" w:rsidRDefault="004A401A" w:rsidP="008823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Navigation </w:t>
      </w:r>
    </w:p>
    <w:p w:rsidR="004A401A" w:rsidRDefault="004A401A" w:rsidP="008823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Shapes and Geometries</w:t>
      </w:r>
    </w:p>
    <w:p w:rsidR="004A401A" w:rsidRDefault="004A401A" w:rsidP="008823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Brushes, Transforms,and Bitmaps</w:t>
      </w:r>
    </w:p>
    <w:p w:rsidR="004A401A" w:rsidRDefault="004A401A" w:rsidP="008823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Animation</w:t>
      </w:r>
    </w:p>
    <w:p w:rsidR="004A401A" w:rsidRDefault="004A401A" w:rsidP="008823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Sound, Video, and Deep Zoom</w:t>
      </w:r>
    </w:p>
    <w:p w:rsidR="004A401A" w:rsidRDefault="004A401A" w:rsidP="00882336">
      <w:pPr>
        <w:pStyle w:val="BodyText2"/>
        <w:rPr>
          <w:sz w:val="44"/>
          <w:szCs w:val="44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p w:rsidR="004A401A" w:rsidRPr="00DA2734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BASIC CODING</w:t>
      </w:r>
    </w:p>
    <w:p w:rsidR="004A401A" w:rsidRPr="00DA2734" w:rsidRDefault="004A401A" w:rsidP="00DA27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 w:rsidRPr="00DA2734">
        <w:rPr>
          <w:rFonts w:ascii="Cheltenham-Book" w:hAnsi="Cheltenham-Book" w:cs="Cheltenham-Book"/>
          <w:color w:val="000000"/>
          <w:sz w:val="24"/>
          <w:szCs w:val="24"/>
        </w:rPr>
        <w:t>LOOP</w:t>
      </w:r>
    </w:p>
    <w:p w:rsidR="004A401A" w:rsidRDefault="004A401A" w:rsidP="00DA27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WHILELOOP</w:t>
      </w:r>
    </w:p>
    <w:p w:rsidR="004A401A" w:rsidRDefault="004A401A" w:rsidP="00DA27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DOWHILELOOP</w:t>
      </w:r>
    </w:p>
    <w:p w:rsidR="004A401A" w:rsidRPr="00DA2734" w:rsidRDefault="004A401A" w:rsidP="00DA27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TABLE</w:t>
      </w:r>
    </w:p>
    <w:p w:rsidR="004A401A" w:rsidRDefault="004A401A" w:rsidP="00DA27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 w:rsidRPr="00DA2734">
        <w:rPr>
          <w:rFonts w:ascii="Cheltenham-Book" w:hAnsi="Cheltenham-Book" w:cs="Cheltenham-Book"/>
          <w:color w:val="000000"/>
          <w:sz w:val="24"/>
          <w:szCs w:val="24"/>
        </w:rPr>
        <w:t>IFTHENELSE</w:t>
      </w:r>
    </w:p>
    <w:p w:rsidR="004A401A" w:rsidRDefault="004A401A" w:rsidP="00DA27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SWITCHCASE</w:t>
      </w:r>
    </w:p>
    <w:p w:rsidR="004A401A" w:rsidRDefault="004A401A" w:rsidP="00AC6E64">
      <w:pPr>
        <w:pStyle w:val="ListParagraph"/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</w:p>
    <w:p w:rsidR="004A401A" w:rsidRPr="00AC6E64" w:rsidRDefault="004A401A" w:rsidP="00AC6E64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CALCULATOR</w:t>
      </w:r>
    </w:p>
    <w:p w:rsidR="004A401A" w:rsidRDefault="004A401A" w:rsidP="00DA27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CALCULATOR</w:t>
      </w:r>
    </w:p>
    <w:p w:rsidR="004A401A" w:rsidRDefault="004A401A" w:rsidP="00DA27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MAINCALCULATOR</w:t>
      </w:r>
    </w:p>
    <w:p w:rsidR="004A401A" w:rsidRDefault="004A401A" w:rsidP="00AC6E64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</w:p>
    <w:p w:rsidR="004A401A" w:rsidRPr="00AC6E64" w:rsidRDefault="004A401A" w:rsidP="00AC6E64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ARRAY</w:t>
      </w:r>
    </w:p>
    <w:p w:rsidR="004A401A" w:rsidRDefault="004A401A" w:rsidP="00DA27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ARRAY-1</w:t>
      </w:r>
    </w:p>
    <w:p w:rsidR="004A401A" w:rsidRDefault="004A401A" w:rsidP="00AC6E64">
      <w:pPr>
        <w:autoSpaceDE w:val="0"/>
        <w:autoSpaceDN w:val="0"/>
        <w:adjustRightInd w:val="0"/>
        <w:spacing w:after="0" w:line="240" w:lineRule="auto"/>
        <w:ind w:left="360"/>
        <w:rPr>
          <w:rFonts w:ascii="Cheltenham-Book" w:hAnsi="Cheltenham-Book" w:cs="Cheltenham-Book"/>
          <w:color w:val="000000"/>
          <w:sz w:val="24"/>
          <w:szCs w:val="24"/>
        </w:rPr>
      </w:pPr>
    </w:p>
    <w:p w:rsidR="004A401A" w:rsidRDefault="004A401A" w:rsidP="00AC6E64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DISPLAY DATA</w:t>
      </w:r>
    </w:p>
    <w:p w:rsidR="004A401A" w:rsidRDefault="004A401A" w:rsidP="00AC6E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16-1</w:t>
      </w:r>
    </w:p>
    <w:p w:rsidR="004A401A" w:rsidRDefault="004A401A" w:rsidP="00AC6E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16-2</w:t>
      </w:r>
    </w:p>
    <w:p w:rsidR="004A401A" w:rsidRDefault="004A401A" w:rsidP="00AC6E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16-3</w:t>
      </w:r>
    </w:p>
    <w:p w:rsidR="004A401A" w:rsidRDefault="004A401A" w:rsidP="00AC6E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16-4</w:t>
      </w:r>
    </w:p>
    <w:p w:rsidR="004A401A" w:rsidRDefault="004A401A" w:rsidP="00AC6E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>
        <w:rPr>
          <w:rFonts w:ascii="Cheltenham-Book" w:hAnsi="Cheltenham-Book" w:cs="Cheltenham-Book"/>
          <w:color w:val="000000"/>
          <w:sz w:val="24"/>
          <w:szCs w:val="24"/>
        </w:rPr>
        <w:t>16-5</w:t>
      </w:r>
    </w:p>
    <w:p w:rsidR="004A401A" w:rsidRDefault="004A401A" w:rsidP="00914E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 w:rsidRPr="00E8403A">
        <w:rPr>
          <w:rFonts w:ascii="Cheltenham-Book" w:hAnsi="Cheltenham-Book" w:cs="Cheltenham-Book"/>
          <w:color w:val="000000"/>
          <w:sz w:val="24"/>
          <w:szCs w:val="24"/>
        </w:rPr>
        <w:t>newsletter_signup.php</w:t>
      </w:r>
    </w:p>
    <w:p w:rsidR="004A401A" w:rsidRDefault="004A401A" w:rsidP="00914E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 w:rsidRPr="00E8403A">
        <w:rPr>
          <w:rFonts w:ascii="Cheltenham-Book" w:hAnsi="Cheltenham-Book" w:cs="Cheltenham-Book"/>
          <w:color w:val="000000"/>
          <w:sz w:val="24"/>
          <w:szCs w:val="24"/>
        </w:rPr>
        <w:t>rate_boss.php</w:t>
      </w:r>
    </w:p>
    <w:p w:rsidR="004A401A" w:rsidRDefault="004A401A" w:rsidP="00914E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 w:rsidRPr="00E8403A">
        <w:rPr>
          <w:rFonts w:ascii="Cheltenham-Book" w:hAnsi="Cheltenham-Book" w:cs="Cheltenham-Book"/>
          <w:color w:val="000000"/>
          <w:sz w:val="24"/>
          <w:szCs w:val="24"/>
        </w:rPr>
        <w:t>comment_edit.php</w:t>
      </w:r>
    </w:p>
    <w:p w:rsidR="004A401A" w:rsidRDefault="004A401A" w:rsidP="00914E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 w:rsidRPr="00E8403A">
        <w:rPr>
          <w:rFonts w:ascii="Cheltenham-Book" w:hAnsi="Cheltenham-Book" w:cs="Cheltenham-Book"/>
          <w:color w:val="000000"/>
          <w:sz w:val="24"/>
          <w:szCs w:val="24"/>
        </w:rPr>
        <w:t>optout.php</w:t>
      </w:r>
    </w:p>
    <w:p w:rsidR="004A401A" w:rsidRDefault="004A401A" w:rsidP="00914E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 w:rsidRPr="00E8403A">
        <w:rPr>
          <w:rFonts w:ascii="Cheltenham-Book" w:hAnsi="Cheltenham-Book" w:cs="Cheltenham-Book"/>
          <w:color w:val="000000"/>
          <w:sz w:val="24"/>
          <w:szCs w:val="24"/>
        </w:rPr>
        <w:t>date_prefs.php</w:t>
      </w:r>
    </w:p>
    <w:p w:rsidR="004A401A" w:rsidRPr="00914E6A" w:rsidRDefault="004A401A" w:rsidP="00914E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  <w:r w:rsidRPr="00B0407A">
        <w:rPr>
          <w:rFonts w:ascii="Cheltenham-Book" w:hAnsi="Cheltenham-Book" w:cs="Cheltenham-Book"/>
          <w:color w:val="000000"/>
          <w:sz w:val="24"/>
          <w:szCs w:val="24"/>
        </w:rPr>
        <w:t>skills_profile.php</w:t>
      </w:r>
    </w:p>
    <w:p w:rsidR="004A401A" w:rsidRPr="00DA2734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</w:p>
    <w:p w:rsidR="004A401A" w:rsidRPr="00DA2734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24"/>
          <w:szCs w:val="24"/>
        </w:rPr>
      </w:pPr>
    </w:p>
    <w:p w:rsidR="004A401A" w:rsidRDefault="004A401A" w:rsidP="00605407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color w:val="000000"/>
          <w:sz w:val="17"/>
          <w:szCs w:val="17"/>
        </w:rPr>
      </w:pPr>
    </w:p>
    <w:sectPr w:rsidR="004A401A" w:rsidSect="009C59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Narrow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heltenham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A3609"/>
    <w:multiLevelType w:val="hybridMultilevel"/>
    <w:tmpl w:val="6CA2E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F576288"/>
    <w:multiLevelType w:val="hybridMultilevel"/>
    <w:tmpl w:val="FCA87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211E0"/>
    <w:multiLevelType w:val="hybridMultilevel"/>
    <w:tmpl w:val="D402E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7833F84"/>
    <w:multiLevelType w:val="hybridMultilevel"/>
    <w:tmpl w:val="C540A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8212B7F"/>
    <w:multiLevelType w:val="hybridMultilevel"/>
    <w:tmpl w:val="B8D44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86956"/>
    <w:multiLevelType w:val="hybridMultilevel"/>
    <w:tmpl w:val="9F6A1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F1A0DCE"/>
    <w:multiLevelType w:val="hybridMultilevel"/>
    <w:tmpl w:val="7F3CC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A2A0065"/>
    <w:multiLevelType w:val="hybridMultilevel"/>
    <w:tmpl w:val="82FA1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38BC"/>
    <w:rsid w:val="00112EDC"/>
    <w:rsid w:val="0023758D"/>
    <w:rsid w:val="00253F76"/>
    <w:rsid w:val="002932CC"/>
    <w:rsid w:val="002B64E9"/>
    <w:rsid w:val="002C7712"/>
    <w:rsid w:val="003347B7"/>
    <w:rsid w:val="00376B51"/>
    <w:rsid w:val="003A18F6"/>
    <w:rsid w:val="003C416F"/>
    <w:rsid w:val="003E6E6E"/>
    <w:rsid w:val="004A401A"/>
    <w:rsid w:val="004F1CA2"/>
    <w:rsid w:val="00531453"/>
    <w:rsid w:val="00605407"/>
    <w:rsid w:val="00666A9B"/>
    <w:rsid w:val="0067799C"/>
    <w:rsid w:val="006958C2"/>
    <w:rsid w:val="0073294F"/>
    <w:rsid w:val="00796027"/>
    <w:rsid w:val="007C4A8A"/>
    <w:rsid w:val="007C4E39"/>
    <w:rsid w:val="007E39E8"/>
    <w:rsid w:val="00805737"/>
    <w:rsid w:val="0087341B"/>
    <w:rsid w:val="00882336"/>
    <w:rsid w:val="008A2611"/>
    <w:rsid w:val="008D19A6"/>
    <w:rsid w:val="008E796E"/>
    <w:rsid w:val="009006C0"/>
    <w:rsid w:val="00907797"/>
    <w:rsid w:val="00914E6A"/>
    <w:rsid w:val="00915983"/>
    <w:rsid w:val="00921EDE"/>
    <w:rsid w:val="00953D83"/>
    <w:rsid w:val="009838BC"/>
    <w:rsid w:val="00996450"/>
    <w:rsid w:val="009C59D5"/>
    <w:rsid w:val="009E031A"/>
    <w:rsid w:val="009F340C"/>
    <w:rsid w:val="00A23A5D"/>
    <w:rsid w:val="00AA3F57"/>
    <w:rsid w:val="00AC6E64"/>
    <w:rsid w:val="00AE148C"/>
    <w:rsid w:val="00AE189B"/>
    <w:rsid w:val="00AE778D"/>
    <w:rsid w:val="00AF1DCC"/>
    <w:rsid w:val="00B01E0C"/>
    <w:rsid w:val="00B0407A"/>
    <w:rsid w:val="00B260BF"/>
    <w:rsid w:val="00B3407B"/>
    <w:rsid w:val="00B75F81"/>
    <w:rsid w:val="00BE33D9"/>
    <w:rsid w:val="00C02FE2"/>
    <w:rsid w:val="00C44AA5"/>
    <w:rsid w:val="00C60987"/>
    <w:rsid w:val="00DA2734"/>
    <w:rsid w:val="00E31FBF"/>
    <w:rsid w:val="00E55B43"/>
    <w:rsid w:val="00E8403A"/>
    <w:rsid w:val="00EC2F44"/>
    <w:rsid w:val="00ED3692"/>
    <w:rsid w:val="00F5738C"/>
    <w:rsid w:val="00F80F49"/>
    <w:rsid w:val="00FA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737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64E9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64E9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82336"/>
    <w:pPr>
      <w:keepNext/>
      <w:autoSpaceDE w:val="0"/>
      <w:autoSpaceDN w:val="0"/>
      <w:adjustRightInd w:val="0"/>
      <w:spacing w:after="0" w:line="240" w:lineRule="auto"/>
      <w:outlineLvl w:val="8"/>
    </w:pPr>
    <w:rPr>
      <w:rFonts w:ascii="Verdana" w:hAnsi="Verdana" w:cs="Verdana"/>
      <w:color w:val="000000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2B64E9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B64E9"/>
    <w:rPr>
      <w:rFonts w:ascii="Cambria" w:hAnsi="Cambria" w:cs="Cambria"/>
      <w:b/>
      <w:bCs/>
      <w:color w:val="4F81BD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82336"/>
    <w:rPr>
      <w:rFonts w:ascii="Verdana" w:hAnsi="Verdana" w:cs="Verdana"/>
      <w:color w:val="000000"/>
      <w:sz w:val="17"/>
      <w:szCs w:val="17"/>
    </w:rPr>
  </w:style>
  <w:style w:type="paragraph" w:styleId="Title">
    <w:name w:val="Title"/>
    <w:basedOn w:val="Normal"/>
    <w:next w:val="Normal"/>
    <w:link w:val="TitleChar"/>
    <w:uiPriority w:val="99"/>
    <w:qFormat/>
    <w:rsid w:val="002B64E9"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2B64E9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3E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6E6E"/>
    <w:rPr>
      <w:rFonts w:ascii="Tahoma" w:hAnsi="Tahoma" w:cs="Tahoma"/>
      <w:sz w:val="16"/>
      <w:szCs w:val="16"/>
    </w:rPr>
  </w:style>
  <w:style w:type="paragraph" w:customStyle="1" w:styleId="FYP-Certificates">
    <w:name w:val="FYP-Certificates"/>
    <w:basedOn w:val="Normal"/>
    <w:uiPriority w:val="99"/>
    <w:rsid w:val="00882336"/>
    <w:pPr>
      <w:pBdr>
        <w:bottom w:val="single" w:sz="4" w:space="1" w:color="000000"/>
      </w:pBdr>
      <w:suppressAutoHyphens/>
      <w:spacing w:after="60" w:line="240" w:lineRule="auto"/>
    </w:pPr>
    <w:rPr>
      <w:rFonts w:ascii="Arial" w:hAnsi="Arial" w:cs="Arial"/>
      <w:b/>
      <w:bCs/>
      <w:caps/>
      <w:sz w:val="32"/>
      <w:szCs w:val="32"/>
      <w:lang w:eastAsia="ar-SA"/>
    </w:rPr>
  </w:style>
  <w:style w:type="paragraph" w:styleId="BodyText2">
    <w:name w:val="Body Text 2"/>
    <w:basedOn w:val="Normal"/>
    <w:link w:val="BodyText2Char"/>
    <w:uiPriority w:val="99"/>
    <w:rsid w:val="00882336"/>
    <w:pPr>
      <w:suppressAutoHyphens/>
      <w:spacing w:after="0" w:line="240" w:lineRule="auto"/>
    </w:pPr>
    <w:rPr>
      <w:rFonts w:ascii="Verdana" w:hAnsi="Verdana" w:cs="Verdana"/>
      <w:b/>
      <w:bCs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82336"/>
    <w:rPr>
      <w:rFonts w:ascii="Verdana" w:hAnsi="Verdana" w:cs="Verdana"/>
      <w:b/>
      <w:bCs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DA273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421</TotalTime>
  <Pages>11</Pages>
  <Words>1257</Words>
  <Characters>7171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ahmed</dc:creator>
  <cp:keywords/>
  <dc:description/>
  <cp:lastModifiedBy>majid</cp:lastModifiedBy>
  <cp:revision>49</cp:revision>
  <dcterms:created xsi:type="dcterms:W3CDTF">2012-04-07T17:46:00Z</dcterms:created>
  <dcterms:modified xsi:type="dcterms:W3CDTF">2013-05-23T10:35:00Z</dcterms:modified>
</cp:coreProperties>
</file>